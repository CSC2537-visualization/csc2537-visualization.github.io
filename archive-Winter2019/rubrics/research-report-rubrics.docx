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A9F" w:rsidRDefault="00D60DE9" w:rsidP="00D60DE9">
      <w:pPr>
        <w:pStyle w:val="Heading1"/>
      </w:pPr>
      <w:r>
        <w:t>CSC2537/STA2555: Research Report Rubrics</w:t>
      </w:r>
    </w:p>
    <w:tbl>
      <w:tblPr>
        <w:tblW w:w="0" w:type="auto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30"/>
        <w:gridCol w:w="1749"/>
        <w:gridCol w:w="3829"/>
        <w:gridCol w:w="2915"/>
        <w:gridCol w:w="4469"/>
      </w:tblGrid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Grading</w:t>
            </w:r>
            <w:proofErr w:type="spellEnd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 xml:space="preserve"> item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Weak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Proficient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Mastery</w:t>
            </w:r>
            <w:proofErr w:type="spellEnd"/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fr-FR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fr-FR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fr-FR"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fr-FR" w:eastAsia="en-US"/>
              </w:rPr>
            </w:pP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Introduction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There is no introduction for a reader not well-versed in this area.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introduction does a good job of introducing the area and sets up the stage for the question.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Covers relevant aspects of the area, succinct and easy for reader to follow. 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The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research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question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follows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naturally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Research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Question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Research question is absent, trivial (e.g. answer obviously "yes"), or not a question.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There's a promising question, but is not clearly stated.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Clearly stated. Has implications beyond just a simple yes/no answer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Hypothesis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Hypothesis same as research question/not present/trivial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Present, but has a simple yes/no answer. Or it's not clearly stated. Or it is too ambitious. Or it isn't clearly motivated (what makes you hypothesize so?)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Hypothesis is clearly stated, is not yes/no answerable, and can be answered in 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term project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Related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work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Not present or just a list of papers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Related work is a description of what the papers say (so you read the papers), but you don't say why it is related. 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May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be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missing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obvious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related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work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5-7 Highly related academic papers are cited and discussed w.r.t. your work. There's justification that your paper fits in with related work. Note: saying "they did it, but we'll just do it better" with no justification won't fetch points :-)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Theoretical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contribution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Not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stated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It's hiding in the text somewhere, but isn't clear. Or contribution seems small.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It's a clear, useful, and important contribution.</w:t>
            </w:r>
          </w:p>
        </w:tc>
      </w:tr>
      <w:tr w:rsidR="00D60DE9" w:rsidRPr="00D60DE9" w:rsidTr="000177B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Grading</w:t>
            </w:r>
            <w:proofErr w:type="spellEnd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 xml:space="preserve"> item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Weak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Proficient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Mastery</w:t>
            </w:r>
            <w:proofErr w:type="spellEnd"/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It is unlikely the method can answer your hypothesis/Unstated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Method could work, but is vague (e.g. measures unclear). Or there are obvious better methods.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Method is clearly written. Meaning it is valid, not overly complicated and well thought through. It's a good match for the research question, and can meaningfully address the hypothesis.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Study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Weak study - not designed to elicit relevant response, haphazardly put together. 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Not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caring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for participants'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ease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Good handle on number of participants needed and nature of study.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Consideration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for participants'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ease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Valid study, not complicated, well thought through. Succe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ds in eliciting response for the metrics defined.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Measures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Metrics not defined at all for the hypothesis being tested, or ambiguity left in definition.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Correct set of metrics, defined well, but doesn't explain the hypothesis completely - leaves scope for questions.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Perfect metrics - stays close to deciding the truth value of hypothesis.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Risks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/Limitations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You don't state them explicitly, and they can't be inferred clearly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You acknowledge risks to your work, but don't say how to mitigate them.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You have explicitly mentioned the risks, and have tried to structure your work to minimize them.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progress was much different from the plan, poor execution.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project was executed mostly in line with the plan (method, study, risks) and some proof has been presented.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Great execution! Presented numerous </w:t>
            </w:r>
            <w:proofErr w:type="gram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evidence</w:t>
            </w:r>
            <w:proofErr w:type="gram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of performing the study/implementation and collecting data as laid out.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Results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Results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not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stated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Results hiding in the text somewhere, expects readers to dig it up.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Result mentioned crisply, in line with the hypothesis. Appropriate statistical tests (e.g. CHI squared, t-test, ANOVA) are reported.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Data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presentation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Results just dumped in text. No effort to make it easier for the reader to understand.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Efforts at drawing relevant graphs, charts to bring out the patterns in results. 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Amateur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presentation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(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missing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labels on axes or labels etc.)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Great use of data visualization techniques (charts, graphs) to bring out the point clearly without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parsing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through long text.</w:t>
            </w:r>
          </w:p>
        </w:tc>
      </w:tr>
      <w:tr w:rsidR="00D60DE9" w:rsidRPr="00D60DE9" w:rsidTr="000177B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Grading</w:t>
            </w:r>
            <w:proofErr w:type="spellEnd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 xml:space="preserve"> item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Weak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Proficient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</w:p>
          <w:p w:rsidR="00D60DE9" w:rsidRPr="00D60DE9" w:rsidRDefault="00D60DE9" w:rsidP="000177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en-US"/>
              </w:rPr>
              <w:t>Mastery</w:t>
            </w:r>
            <w:proofErr w:type="spellEnd"/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Analysis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&amp; Discussion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No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analysis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of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results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Some analysis of results, but mostly superficial. 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Just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restating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numbers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Detailed analysis of results. Shows good understanding of the entire process by working back from results to hypothesis, teases apart data to ask more questions.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Future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Work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Not thought through or not mentioned at all.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Mentioned briefly but not in detail or not in any priority. A bucket list of n possible next steps.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Well thought out set of next steps in order which will continue from this work.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Ties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in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well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with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the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larger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research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question.</w:t>
            </w:r>
          </w:p>
        </w:tc>
      </w:tr>
      <w:tr w:rsidR="00D60DE9" w:rsidRPr="00D60DE9" w:rsidTr="00D60D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Coherence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&amp;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Not coherent. Individual parts maybe good, but together, it doesn't make sense. (e.g. you have a great, well thought through method, but it just doesn't relate to the research question)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Some sections are coherent, others are not.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DE9" w:rsidRPr="00D60DE9" w:rsidRDefault="00D60DE9" w:rsidP="00D60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</w:pP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Everything fits - your paper is coherent and the individual parts conceptually well-synthesized. </w:t>
            </w:r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Paper </w:t>
            </w:r>
            <w:proofErr w:type="spellStart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>is</w:t>
            </w:r>
            <w:proofErr w:type="spellEnd"/>
            <w:r w:rsidRPr="00D60D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en-US"/>
              </w:rPr>
              <w:t xml:space="preserve"> 3 - 5 pages.</w:t>
            </w:r>
          </w:p>
        </w:tc>
      </w:tr>
    </w:tbl>
    <w:p w:rsidR="00D60DE9" w:rsidRPr="00D60DE9" w:rsidRDefault="00D60DE9" w:rsidP="00D60DE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val="fr-FR" w:eastAsia="en-US"/>
        </w:rPr>
      </w:pPr>
    </w:p>
    <w:p w:rsidR="00E75A9F" w:rsidRPr="00D60DE9" w:rsidRDefault="00E75A9F">
      <w:pPr>
        <w:pStyle w:val="Heading2"/>
        <w:rPr>
          <w:sz w:val="22"/>
          <w:szCs w:val="22"/>
        </w:rPr>
      </w:pPr>
      <w:bookmarkStart w:id="0" w:name="_GoBack"/>
      <w:bookmarkEnd w:id="0"/>
    </w:p>
    <w:sectPr w:rsidR="00E75A9F" w:rsidRPr="00D60DE9" w:rsidSect="00D60DE9">
      <w:footerReference w:type="default" r:id="rId7"/>
      <w:pgSz w:w="15840" w:h="12240" w:orient="landscape"/>
      <w:pgMar w:top="544" w:right="1228" w:bottom="144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412" w:rsidRDefault="00E33412">
      <w:r>
        <w:separator/>
      </w:r>
    </w:p>
    <w:p w:rsidR="00E33412" w:rsidRDefault="00E33412"/>
  </w:endnote>
  <w:endnote w:type="continuationSeparator" w:id="0">
    <w:p w:rsidR="00E33412" w:rsidRDefault="00E33412">
      <w:r>
        <w:continuationSeparator/>
      </w:r>
    </w:p>
    <w:p w:rsidR="00E33412" w:rsidRDefault="00E33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5A9F" w:rsidRDefault="00E334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412" w:rsidRDefault="00E33412">
      <w:r>
        <w:separator/>
      </w:r>
    </w:p>
    <w:p w:rsidR="00E33412" w:rsidRDefault="00E33412"/>
  </w:footnote>
  <w:footnote w:type="continuationSeparator" w:id="0">
    <w:p w:rsidR="00E33412" w:rsidRDefault="00E33412">
      <w:r>
        <w:continuationSeparator/>
      </w:r>
    </w:p>
    <w:p w:rsidR="00E33412" w:rsidRDefault="00E334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9"/>
    <w:rsid w:val="00821E11"/>
    <w:rsid w:val="00D60DE9"/>
    <w:rsid w:val="00E33412"/>
    <w:rsid w:val="00E7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AA1CD4"/>
  <w15:chartTrackingRefBased/>
  <w15:docId w15:val="{5B0A6873-4B5C-6E47-B035-40AB9791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nny/Library/Containers/com.microsoft.Word/Data/Library/Application%20Support/Microsoft/Office/16.0/DTS/en-US%7bBA6730D8-BD1A-B84D-A1D5-D3C4B1CC13E0%7d/%7b990E8426-B9CA-E942-B283-07CD8EC77A9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3</Pages>
  <Words>783</Words>
  <Characters>3994</Characters>
  <Application>Microsoft Office Word</Application>
  <DocSecurity>0</DocSecurity>
  <Lines>99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</cp:revision>
  <dcterms:created xsi:type="dcterms:W3CDTF">2018-12-28T17:46:00Z</dcterms:created>
  <dcterms:modified xsi:type="dcterms:W3CDTF">2018-12-28T18:10:00Z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